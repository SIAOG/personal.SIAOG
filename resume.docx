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D519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04EBB6" wp14:editId="72333D1A">
                <wp:simplePos x="0" y="0"/>
                <wp:positionH relativeFrom="column">
                  <wp:posOffset>129540</wp:posOffset>
                </wp:positionH>
                <wp:positionV relativeFrom="paragraph">
                  <wp:posOffset>7620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64746740" id="Group 1" o:spid="_x0000_s1026" alt="Decorative" style="position:absolute;margin-left:10.2pt;margin-top:.6pt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34"/>
        <w:gridCol w:w="432"/>
        <w:gridCol w:w="631"/>
        <w:gridCol w:w="1571"/>
        <w:gridCol w:w="2634"/>
        <w:gridCol w:w="2380"/>
        <w:gridCol w:w="254"/>
      </w:tblGrid>
      <w:tr w:rsidR="001F67A0" w14:paraId="37DCB789" w14:textId="77777777" w:rsidTr="00F15567">
        <w:trPr>
          <w:trHeight w:val="2255"/>
        </w:trPr>
        <w:tc>
          <w:tcPr>
            <w:tcW w:w="3066" w:type="dxa"/>
            <w:gridSpan w:val="2"/>
            <w:vAlign w:val="center"/>
          </w:tcPr>
          <w:p w14:paraId="3A15A32B" w14:textId="2FAB5D82" w:rsidR="00772882" w:rsidRPr="00772882" w:rsidRDefault="00772882" w:rsidP="009254F7">
            <w:pPr>
              <w:pStyle w:val="Initials"/>
              <w:rPr>
                <w:sz w:val="40"/>
                <w:szCs w:val="40"/>
              </w:rPr>
            </w:pPr>
            <w:r w:rsidRPr="00772882">
              <w:rPr>
                <w:sz w:val="40"/>
                <w:szCs w:val="40"/>
              </w:rPr>
              <w:t xml:space="preserve">FullStack </w:t>
            </w:r>
          </w:p>
          <w:p w14:paraId="7778EDC8" w14:textId="3187996C" w:rsidR="001F67A0" w:rsidRPr="00772882" w:rsidRDefault="00772882" w:rsidP="009254F7">
            <w:pPr>
              <w:pStyle w:val="Initials"/>
              <w:rPr>
                <w:sz w:val="20"/>
                <w:szCs w:val="20"/>
              </w:rPr>
            </w:pPr>
            <w:r w:rsidRPr="00772882">
              <w:rPr>
                <w:sz w:val="40"/>
                <w:szCs w:val="40"/>
              </w:rPr>
              <w:t>Developer</w:t>
            </w:r>
            <w:r w:rsidR="00E04AE6" w:rsidRPr="00772882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1" w:type="dxa"/>
            <w:vAlign w:val="center"/>
          </w:tcPr>
          <w:p w14:paraId="7546F95B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585" w:type="dxa"/>
            <w:gridSpan w:val="3"/>
            <w:vAlign w:val="center"/>
          </w:tcPr>
          <w:p w14:paraId="28E4DE27" w14:textId="4E8EAFD7" w:rsidR="00F15567" w:rsidRDefault="00772882" w:rsidP="00F15567">
            <w:pPr>
              <w:pStyle w:val="Heading1"/>
            </w:pPr>
            <w:r>
              <w:t>Manoj Kumar</w:t>
            </w:r>
          </w:p>
          <w:p w14:paraId="2603BC70" w14:textId="76CAEA88" w:rsidR="001F67A0" w:rsidRPr="003A05FE" w:rsidRDefault="001F67A0" w:rsidP="009254F7">
            <w:pPr>
              <w:pStyle w:val="Heading2"/>
            </w:pPr>
            <w:r>
              <w:t xml:space="preserve">  </w:t>
            </w:r>
          </w:p>
        </w:tc>
        <w:tc>
          <w:tcPr>
            <w:tcW w:w="252" w:type="dxa"/>
            <w:vAlign w:val="center"/>
          </w:tcPr>
          <w:p w14:paraId="68E8B1CC" w14:textId="77777777" w:rsidR="001F67A0" w:rsidRDefault="001F67A0" w:rsidP="009254F7">
            <w:pPr>
              <w:pStyle w:val="NoSpacing"/>
              <w:jc w:val="right"/>
            </w:pPr>
          </w:p>
          <w:p w14:paraId="7860E276" w14:textId="77777777" w:rsidR="00F15567" w:rsidRDefault="00F15567" w:rsidP="009254F7">
            <w:pPr>
              <w:pStyle w:val="NoSpacing"/>
              <w:jc w:val="right"/>
            </w:pPr>
          </w:p>
        </w:tc>
      </w:tr>
      <w:tr w:rsidR="001F67A0" w14:paraId="60022840" w14:textId="77777777" w:rsidTr="00F15567">
        <w:trPr>
          <w:trHeight w:val="898"/>
        </w:trPr>
        <w:tc>
          <w:tcPr>
            <w:tcW w:w="3066" w:type="dxa"/>
            <w:gridSpan w:val="2"/>
          </w:tcPr>
          <w:p w14:paraId="2979E78D" w14:textId="77777777" w:rsidR="001F67A0" w:rsidRDefault="001F67A0" w:rsidP="009254F7">
            <w:pPr>
              <w:pStyle w:val="NoSpacing"/>
            </w:pPr>
          </w:p>
        </w:tc>
        <w:tc>
          <w:tcPr>
            <w:tcW w:w="631" w:type="dxa"/>
          </w:tcPr>
          <w:p w14:paraId="44B4CB76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</w:tcPr>
          <w:p w14:paraId="66EE5365" w14:textId="77777777" w:rsidR="001F67A0" w:rsidRDefault="001F67A0" w:rsidP="009254F7">
            <w:pPr>
              <w:pStyle w:val="NoSpacing"/>
            </w:pPr>
          </w:p>
        </w:tc>
      </w:tr>
      <w:tr w:rsidR="001F67A0" w14:paraId="74F408F9" w14:textId="77777777" w:rsidTr="00F15567">
        <w:trPr>
          <w:trHeight w:val="395"/>
        </w:trPr>
        <w:tc>
          <w:tcPr>
            <w:tcW w:w="3066" w:type="dxa"/>
            <w:gridSpan w:val="2"/>
            <w:tcBorders>
              <w:bottom w:val="single" w:sz="48" w:space="0" w:color="EA4E4E" w:themeColor="accent1"/>
            </w:tcBorders>
          </w:tcPr>
          <w:p w14:paraId="4DCF01EE" w14:textId="4DF9D2A6" w:rsidR="001F67A0" w:rsidRDefault="00772882" w:rsidP="009254F7">
            <w:pPr>
              <w:pStyle w:val="Heading3"/>
            </w:pPr>
            <w:r>
              <w:t>About Me</w:t>
            </w:r>
          </w:p>
        </w:tc>
        <w:tc>
          <w:tcPr>
            <w:tcW w:w="631" w:type="dxa"/>
          </w:tcPr>
          <w:p w14:paraId="1989E9C5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bottom w:val="single" w:sz="48" w:space="0" w:color="EA4E4E" w:themeColor="accent1"/>
            </w:tcBorders>
          </w:tcPr>
          <w:p w14:paraId="5AD9EA08" w14:textId="19E2ED68" w:rsidR="001F67A0" w:rsidRDefault="00772882" w:rsidP="001F67A0">
            <w:pPr>
              <w:pStyle w:val="Heading3"/>
            </w:pPr>
            <w:sdt>
              <w:sdtPr>
                <w:id w:val="319159961"/>
                <w:placeholder>
                  <w:docPart w:val="7BD927DE19F3467C8AAE7E306D85355F"/>
                </w:placeholder>
                <w:temporary/>
                <w:showingPlcHdr/>
                <w15:appearance w15:val="hidden"/>
              </w:sdtPr>
              <w:sdtContent>
                <w:r w:rsidRPr="00906BEE">
                  <w:t>Objective</w:t>
                </w:r>
              </w:sdtContent>
            </w:sdt>
          </w:p>
        </w:tc>
      </w:tr>
      <w:tr w:rsidR="001F67A0" w14:paraId="3424BADB" w14:textId="77777777" w:rsidTr="00F15567">
        <w:trPr>
          <w:trHeight w:val="3774"/>
        </w:trPr>
        <w:tc>
          <w:tcPr>
            <w:tcW w:w="3066" w:type="dxa"/>
            <w:gridSpan w:val="2"/>
            <w:tcBorders>
              <w:top w:val="single" w:sz="48" w:space="0" w:color="EA4E4E" w:themeColor="accent1"/>
            </w:tcBorders>
          </w:tcPr>
          <w:p w14:paraId="51093104" w14:textId="77777777" w:rsidR="001F67A0" w:rsidRPr="00772882" w:rsidRDefault="001F67A0" w:rsidP="009254F7"/>
          <w:p w14:paraId="660E4917" w14:textId="0B06C428" w:rsidR="00772882" w:rsidRPr="00772882" w:rsidRDefault="00772882" w:rsidP="00772882">
            <w:pPr>
              <w:pStyle w:val="NoSpacing"/>
              <w:rPr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772882">
              <w:rPr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I am an enthusiastic, self-motivated, reliable, responsible and hard-working person. I am a mature team worker and adaptable to all challenging situations. I am able to work well both in a team environment as well as using own initiative. I am able to work well under pressure and adhere to strict deadlines</w:t>
            </w:r>
          </w:p>
          <w:p w14:paraId="68AA4A55" w14:textId="79389706" w:rsidR="001F67A0" w:rsidRPr="00772882" w:rsidRDefault="001F67A0" w:rsidP="001F67A0"/>
          <w:p w14:paraId="67F27D96" w14:textId="77777777" w:rsidR="001F67A0" w:rsidRPr="00772882" w:rsidRDefault="001F67A0" w:rsidP="001F67A0">
            <w:pPr>
              <w:pStyle w:val="NoSpacing"/>
            </w:pPr>
          </w:p>
          <w:p w14:paraId="5CC8D41C" w14:textId="77777777" w:rsidR="001F67A0" w:rsidRPr="00772882" w:rsidRDefault="001F67A0" w:rsidP="001F67A0">
            <w:pPr>
              <w:pStyle w:val="NoSpacing"/>
            </w:pPr>
          </w:p>
        </w:tc>
        <w:tc>
          <w:tcPr>
            <w:tcW w:w="631" w:type="dxa"/>
          </w:tcPr>
          <w:p w14:paraId="1F7E103D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top w:val="single" w:sz="48" w:space="0" w:color="EA4E4E" w:themeColor="accent1"/>
            </w:tcBorders>
          </w:tcPr>
          <w:p w14:paraId="4241B460" w14:textId="77777777" w:rsidR="001F67A0" w:rsidRDefault="001F67A0" w:rsidP="009254F7">
            <w:pPr>
              <w:pStyle w:val="NoSpacing"/>
            </w:pPr>
          </w:p>
          <w:p w14:paraId="0EB06194" w14:textId="1F06A7BE" w:rsidR="00772882" w:rsidRPr="00772882" w:rsidRDefault="00772882" w:rsidP="009254F7">
            <w:pPr>
              <w:pStyle w:val="NoSpacing"/>
            </w:pPr>
            <w:r w:rsidRPr="00772882">
              <w:rPr>
                <w:rFonts w:cs="Arial"/>
                <w:color w:val="202124"/>
                <w:sz w:val="30"/>
                <w:szCs w:val="30"/>
                <w:shd w:val="clear" w:color="auto" w:fill="FFFFFF"/>
              </w:rPr>
              <w:t>My objective is simply </w:t>
            </w:r>
            <w:r w:rsidRPr="00772882">
              <w:rPr>
                <w:rFonts w:cs="Arial"/>
                <w:color w:val="040C28"/>
                <w:sz w:val="30"/>
                <w:szCs w:val="30"/>
              </w:rPr>
              <w:t>to be the best web developer that I can be and to contribute to the technology industry all that I know and can do</w:t>
            </w:r>
            <w:r w:rsidRPr="00772882">
              <w:rPr>
                <w:rFonts w:cs="Arial"/>
                <w:color w:val="202124"/>
                <w:sz w:val="30"/>
                <w:szCs w:val="30"/>
                <w:shd w:val="clear" w:color="auto" w:fill="FFFFFF"/>
              </w:rPr>
              <w:t>. I am dedicated to perfecting my craft by learning from more seasoned developers, remaining humble, and continuously making strides to learn all that I can about development.</w:t>
            </w:r>
          </w:p>
          <w:p w14:paraId="3739815E" w14:textId="77777777" w:rsidR="001F67A0" w:rsidRDefault="001F67A0" w:rsidP="009254F7">
            <w:pPr>
              <w:pStyle w:val="NoSpacing"/>
            </w:pPr>
          </w:p>
        </w:tc>
      </w:tr>
      <w:tr w:rsidR="001F67A0" w14:paraId="12EDEB52" w14:textId="77777777" w:rsidTr="00F15567">
        <w:trPr>
          <w:trHeight w:val="395"/>
        </w:trPr>
        <w:tc>
          <w:tcPr>
            <w:tcW w:w="3066" w:type="dxa"/>
            <w:gridSpan w:val="2"/>
            <w:tcBorders>
              <w:bottom w:val="single" w:sz="48" w:space="0" w:color="EA4E4E" w:themeColor="accent1"/>
            </w:tcBorders>
          </w:tcPr>
          <w:p w14:paraId="002136E2" w14:textId="77777777" w:rsidR="001F67A0" w:rsidRDefault="00F15567" w:rsidP="001F67A0">
            <w:pPr>
              <w:pStyle w:val="Heading3"/>
            </w:pPr>
            <w:sdt>
              <w:sdtPr>
                <w:id w:val="1490835561"/>
                <w:placeholder>
                  <w:docPart w:val="BCA23099A7D343998C03B6B4DB592983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631" w:type="dxa"/>
          </w:tcPr>
          <w:p w14:paraId="15432EFB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bottom w:val="single" w:sz="48" w:space="0" w:color="EA4E4E" w:themeColor="accent1"/>
            </w:tcBorders>
          </w:tcPr>
          <w:p w14:paraId="4D6E1379" w14:textId="77777777" w:rsidR="001F67A0" w:rsidRDefault="00F15567" w:rsidP="001F67A0">
            <w:pPr>
              <w:pStyle w:val="Heading3"/>
            </w:pPr>
            <w:sdt>
              <w:sdtPr>
                <w:id w:val="1349516922"/>
                <w:placeholder>
                  <w:docPart w:val="F45572D2BBCF4BF8BBFB0BDB830377F1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4BEA7EF5" w14:textId="77777777" w:rsidTr="00F15567">
        <w:trPr>
          <w:trHeight w:val="2269"/>
        </w:trPr>
        <w:tc>
          <w:tcPr>
            <w:tcW w:w="3066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4C697717" w14:textId="77777777" w:rsidR="001F67A0" w:rsidRDefault="001F67A0" w:rsidP="009254F7">
            <w:pPr>
              <w:pStyle w:val="NoSpacing"/>
            </w:pPr>
          </w:p>
          <w:p w14:paraId="7EE0471E" w14:textId="69003C02" w:rsidR="001F67A0" w:rsidRDefault="00F15567" w:rsidP="001F67A0">
            <w:pPr>
              <w:spacing w:after="240"/>
            </w:pPr>
            <w:sdt>
              <w:sdtPr>
                <w:id w:val="-399453505"/>
                <w:placeholder>
                  <w:docPart w:val="679A98C180BD48C3BA92BDC014C11EE0"/>
                </w:placeholder>
                <w:temporary/>
                <w:showingPlcHdr/>
                <w15:appearance w15:val="hidden"/>
              </w:sdtPr>
              <w:sdtEndPr/>
              <w:sdtContent>
                <w:r w:rsidR="001F67A0">
                  <w:t>Excellent writing and communication skills, with experience creating high-quality content.</w:t>
                </w:r>
              </w:sdtContent>
            </w:sdt>
          </w:p>
          <w:p w14:paraId="2518BC59" w14:textId="77777777" w:rsidR="001F67A0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Python</w:t>
            </w:r>
          </w:p>
          <w:p w14:paraId="0F3176F3" w14:textId="4759025E" w:rsidR="00772882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SQL</w:t>
            </w:r>
          </w:p>
          <w:p w14:paraId="24627B28" w14:textId="77777777" w:rsidR="00772882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Java Script</w:t>
            </w:r>
          </w:p>
          <w:p w14:paraId="2A9EB9EE" w14:textId="14EB13AF" w:rsidR="00772882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Aws</w:t>
            </w:r>
          </w:p>
          <w:p w14:paraId="6866AC75" w14:textId="22E17CDE" w:rsidR="00772882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Django</w:t>
            </w:r>
          </w:p>
          <w:p w14:paraId="2F899603" w14:textId="43F06BE4" w:rsidR="00772882" w:rsidRDefault="00772882" w:rsidP="00772882">
            <w:pPr>
              <w:pStyle w:val="NoSpacing"/>
              <w:numPr>
                <w:ilvl w:val="0"/>
                <w:numId w:val="12"/>
              </w:numPr>
            </w:pPr>
            <w:r>
              <w:t>HTML</w:t>
            </w:r>
          </w:p>
          <w:p w14:paraId="1EA1EACF" w14:textId="77777777" w:rsidR="00772882" w:rsidRDefault="00772882" w:rsidP="001F67A0">
            <w:pPr>
              <w:pStyle w:val="NoSpacing"/>
            </w:pPr>
          </w:p>
          <w:p w14:paraId="7D155184" w14:textId="24BA6AD4" w:rsidR="00772882" w:rsidRDefault="00772882" w:rsidP="001F67A0">
            <w:pPr>
              <w:pStyle w:val="NoSpacing"/>
            </w:pPr>
          </w:p>
        </w:tc>
        <w:tc>
          <w:tcPr>
            <w:tcW w:w="631" w:type="dxa"/>
            <w:vMerge w:val="restart"/>
          </w:tcPr>
          <w:p w14:paraId="35E52C77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top w:val="single" w:sz="48" w:space="0" w:color="EA4E4E" w:themeColor="accent1"/>
            </w:tcBorders>
          </w:tcPr>
          <w:p w14:paraId="42695181" w14:textId="6F88FBCE" w:rsidR="00772882" w:rsidRDefault="00F15567" w:rsidP="001F67A0">
            <w:r>
              <w:t>Year 2018 - 2021</w:t>
            </w:r>
          </w:p>
          <w:p w14:paraId="0E7DF8D8" w14:textId="6C20153F" w:rsidR="00772882" w:rsidRDefault="00772882" w:rsidP="001F67A0">
            <w:r>
              <w:t xml:space="preserve">B.com Corporate secretaryship -Merit with Distinction </w:t>
            </w:r>
          </w:p>
          <w:p w14:paraId="06869B75" w14:textId="377BA2E2" w:rsidR="00772882" w:rsidRDefault="00772882" w:rsidP="001F67A0">
            <w:r>
              <w:t>Guru Nanak College, Chennai, TN</w:t>
            </w:r>
          </w:p>
          <w:p w14:paraId="1F9235A1" w14:textId="25A23B24" w:rsidR="00772882" w:rsidRDefault="00772882" w:rsidP="001F67A0">
            <w:r>
              <w:t>CGPA – 80%</w:t>
            </w:r>
          </w:p>
          <w:p w14:paraId="3D4661B8" w14:textId="77777777" w:rsidR="00F15567" w:rsidRDefault="00F15567" w:rsidP="001F67A0"/>
          <w:p w14:paraId="01BB0E32" w14:textId="13C95219" w:rsidR="00772882" w:rsidRDefault="00F15567" w:rsidP="001F67A0">
            <w:r>
              <w:t>Year 2017-2018</w:t>
            </w:r>
          </w:p>
          <w:p w14:paraId="3D64F60F" w14:textId="526B1172" w:rsidR="00772882" w:rsidRDefault="00772882" w:rsidP="001F67A0">
            <w:r>
              <w:t>Commerce with computer Science</w:t>
            </w:r>
          </w:p>
          <w:p w14:paraId="55041222" w14:textId="1C3637C4" w:rsidR="00772882" w:rsidRDefault="00772882" w:rsidP="001F67A0">
            <w:r>
              <w:t>Madras Christian College</w:t>
            </w:r>
          </w:p>
          <w:p w14:paraId="6FF3EA9C" w14:textId="39CEEF3F" w:rsidR="00772882" w:rsidRDefault="00772882" w:rsidP="001F67A0">
            <w:r>
              <w:t>HSC – 85%</w:t>
            </w:r>
          </w:p>
          <w:p w14:paraId="14D897C1" w14:textId="77777777" w:rsidR="001F67A0" w:rsidRDefault="001F67A0" w:rsidP="001F67A0"/>
          <w:p w14:paraId="6ACBA416" w14:textId="0AE9D658" w:rsidR="00F15567" w:rsidRDefault="00F15567" w:rsidP="001F67A0">
            <w:r>
              <w:t>Year 2015-2016</w:t>
            </w:r>
          </w:p>
          <w:p w14:paraId="18521FEA" w14:textId="4F82F670" w:rsidR="00772882" w:rsidRDefault="00772882" w:rsidP="001F67A0">
            <w:r>
              <w:t>Madras Christian College</w:t>
            </w:r>
          </w:p>
          <w:p w14:paraId="4DC4FB52" w14:textId="7ED2358F" w:rsidR="00772882" w:rsidRDefault="00772882" w:rsidP="001F67A0">
            <w:r>
              <w:t>SSC – 82%</w:t>
            </w:r>
          </w:p>
          <w:p w14:paraId="751F46C2" w14:textId="77777777" w:rsidR="001F67A0" w:rsidRDefault="001F67A0" w:rsidP="009254F7">
            <w:pPr>
              <w:pStyle w:val="NoSpacing"/>
            </w:pPr>
          </w:p>
        </w:tc>
      </w:tr>
      <w:tr w:rsidR="001F67A0" w14:paraId="18DFC502" w14:textId="77777777" w:rsidTr="00F15567">
        <w:trPr>
          <w:trHeight w:val="373"/>
        </w:trPr>
        <w:tc>
          <w:tcPr>
            <w:tcW w:w="3066" w:type="dxa"/>
            <w:gridSpan w:val="2"/>
            <w:vMerge/>
          </w:tcPr>
          <w:p w14:paraId="7E1547DB" w14:textId="77777777" w:rsidR="001F67A0" w:rsidRDefault="001F67A0" w:rsidP="009254F7">
            <w:pPr>
              <w:pStyle w:val="NoSpacing"/>
            </w:pPr>
          </w:p>
        </w:tc>
        <w:tc>
          <w:tcPr>
            <w:tcW w:w="631" w:type="dxa"/>
            <w:vMerge/>
          </w:tcPr>
          <w:p w14:paraId="11728802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bottom w:val="single" w:sz="48" w:space="0" w:color="EA4E4E" w:themeColor="accent1"/>
            </w:tcBorders>
          </w:tcPr>
          <w:p w14:paraId="71D87A7B" w14:textId="3F67B64F" w:rsidR="001F67A0" w:rsidRDefault="00F15567" w:rsidP="001F67A0">
            <w:pPr>
              <w:pStyle w:val="Heading3"/>
            </w:pPr>
            <w:r>
              <w:t>professional Certificate</w:t>
            </w:r>
          </w:p>
        </w:tc>
      </w:tr>
      <w:tr w:rsidR="001F67A0" w14:paraId="0EAC49C1" w14:textId="77777777" w:rsidTr="00F15567">
        <w:trPr>
          <w:trHeight w:val="1130"/>
        </w:trPr>
        <w:tc>
          <w:tcPr>
            <w:tcW w:w="3066" w:type="dxa"/>
            <w:gridSpan w:val="2"/>
            <w:vMerge/>
          </w:tcPr>
          <w:p w14:paraId="5B95AF2C" w14:textId="77777777" w:rsidR="001F67A0" w:rsidRDefault="001F67A0" w:rsidP="009254F7">
            <w:pPr>
              <w:pStyle w:val="NoSpacing"/>
            </w:pPr>
          </w:p>
        </w:tc>
        <w:tc>
          <w:tcPr>
            <w:tcW w:w="631" w:type="dxa"/>
            <w:vMerge/>
          </w:tcPr>
          <w:p w14:paraId="186E15D6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  <w:tcBorders>
              <w:top w:val="single" w:sz="48" w:space="0" w:color="EA4E4E" w:themeColor="accent1"/>
            </w:tcBorders>
          </w:tcPr>
          <w:p w14:paraId="524866F7" w14:textId="77777777" w:rsidR="001F67A0" w:rsidRDefault="001F67A0" w:rsidP="001F67A0"/>
          <w:p w14:paraId="780ABCCD" w14:textId="27C83F7F" w:rsidR="00F15567" w:rsidRDefault="00F15567" w:rsidP="001F67A0">
            <w:r>
              <w:t>Year 2023 - present</w:t>
            </w:r>
          </w:p>
          <w:p w14:paraId="3EA302B9" w14:textId="38777219" w:rsidR="001F67A0" w:rsidRDefault="00F15567" w:rsidP="001F67A0">
            <w:r>
              <w:t>Masters in full Stack Development</w:t>
            </w:r>
          </w:p>
        </w:tc>
      </w:tr>
      <w:tr w:rsidR="001F67A0" w14:paraId="11DA1C44" w14:textId="77777777" w:rsidTr="00F15567">
        <w:trPr>
          <w:trHeight w:val="961"/>
        </w:trPr>
        <w:tc>
          <w:tcPr>
            <w:tcW w:w="3066" w:type="dxa"/>
            <w:gridSpan w:val="2"/>
          </w:tcPr>
          <w:p w14:paraId="02961CBA" w14:textId="77777777" w:rsidR="001F67A0" w:rsidRDefault="001F67A0" w:rsidP="009254F7">
            <w:pPr>
              <w:pStyle w:val="NoSpacing"/>
            </w:pPr>
          </w:p>
        </w:tc>
        <w:tc>
          <w:tcPr>
            <w:tcW w:w="631" w:type="dxa"/>
          </w:tcPr>
          <w:p w14:paraId="53D8B41B" w14:textId="77777777" w:rsidR="001F67A0" w:rsidRDefault="001F67A0" w:rsidP="009254F7">
            <w:pPr>
              <w:pStyle w:val="NoSpacing"/>
            </w:pPr>
          </w:p>
        </w:tc>
        <w:tc>
          <w:tcPr>
            <w:tcW w:w="6837" w:type="dxa"/>
            <w:gridSpan w:val="4"/>
          </w:tcPr>
          <w:p w14:paraId="3B8253EA" w14:textId="77777777" w:rsidR="001F67A0" w:rsidRDefault="001F67A0" w:rsidP="009254F7">
            <w:pPr>
              <w:pStyle w:val="NoSpacing"/>
            </w:pPr>
          </w:p>
        </w:tc>
      </w:tr>
      <w:tr w:rsidR="001F67A0" w14:paraId="135E2AE6" w14:textId="77777777" w:rsidTr="00F15567">
        <w:trPr>
          <w:trHeight w:val="263"/>
        </w:trPr>
        <w:tc>
          <w:tcPr>
            <w:tcW w:w="2634" w:type="dxa"/>
          </w:tcPr>
          <w:p w14:paraId="777B1186" w14:textId="405F306A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2634" w:type="dxa"/>
            <w:gridSpan w:val="3"/>
          </w:tcPr>
          <w:p w14:paraId="475C440E" w14:textId="1ED1356A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2634" w:type="dxa"/>
          </w:tcPr>
          <w:p w14:paraId="39ABA906" w14:textId="77777777" w:rsidR="001F67A0" w:rsidRDefault="001F67A0" w:rsidP="009254F7">
            <w:pPr>
              <w:pStyle w:val="NoSpacing"/>
            </w:pPr>
          </w:p>
        </w:tc>
        <w:tc>
          <w:tcPr>
            <w:tcW w:w="2634" w:type="dxa"/>
            <w:gridSpan w:val="2"/>
          </w:tcPr>
          <w:p w14:paraId="09802027" w14:textId="77777777" w:rsidR="001F67A0" w:rsidRDefault="001F67A0" w:rsidP="009254F7">
            <w:pPr>
              <w:pStyle w:val="NoSpacing"/>
            </w:pPr>
          </w:p>
        </w:tc>
      </w:tr>
      <w:tr w:rsidR="001F67A0" w14:paraId="2EBEEBB2" w14:textId="77777777" w:rsidTr="00F15567">
        <w:trPr>
          <w:trHeight w:val="467"/>
        </w:trPr>
        <w:tc>
          <w:tcPr>
            <w:tcW w:w="2634" w:type="dxa"/>
            <w:vAlign w:val="bottom"/>
          </w:tcPr>
          <w:p w14:paraId="1EA06BE9" w14:textId="2140168E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2634" w:type="dxa"/>
            <w:gridSpan w:val="3"/>
            <w:vAlign w:val="bottom"/>
          </w:tcPr>
          <w:p w14:paraId="0B587F86" w14:textId="246B3865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2634" w:type="dxa"/>
            <w:vAlign w:val="bottom"/>
          </w:tcPr>
          <w:p w14:paraId="5D20DBCB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634" w:type="dxa"/>
            <w:gridSpan w:val="2"/>
            <w:vAlign w:val="bottom"/>
          </w:tcPr>
          <w:p w14:paraId="509CE9B7" w14:textId="77777777" w:rsidR="001F67A0" w:rsidRPr="001F67A0" w:rsidRDefault="001F67A0" w:rsidP="001F67A0">
            <w:pPr>
              <w:pStyle w:val="Heading4"/>
            </w:pPr>
          </w:p>
        </w:tc>
      </w:tr>
    </w:tbl>
    <w:p w14:paraId="6D64D9D0" w14:textId="77777777" w:rsidR="0007192B" w:rsidRDefault="0007192B" w:rsidP="00E22E87">
      <w:pPr>
        <w:pStyle w:val="NoSpacing"/>
      </w:pPr>
    </w:p>
    <w:sectPr w:rsidR="0007192B" w:rsidSect="001F6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4D9C" w14:textId="77777777" w:rsidR="00772882" w:rsidRDefault="00772882" w:rsidP="00713050">
      <w:pPr>
        <w:spacing w:line="240" w:lineRule="auto"/>
      </w:pPr>
      <w:r>
        <w:separator/>
      </w:r>
    </w:p>
  </w:endnote>
  <w:endnote w:type="continuationSeparator" w:id="0">
    <w:p w14:paraId="7A7748F2" w14:textId="77777777" w:rsidR="00772882" w:rsidRDefault="0077288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FAE9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EC04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4115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5FB1" w14:textId="77777777" w:rsidR="00772882" w:rsidRDefault="00772882" w:rsidP="00713050">
      <w:pPr>
        <w:spacing w:line="240" w:lineRule="auto"/>
      </w:pPr>
      <w:r>
        <w:separator/>
      </w:r>
    </w:p>
  </w:footnote>
  <w:footnote w:type="continuationSeparator" w:id="0">
    <w:p w14:paraId="79C193B6" w14:textId="77777777" w:rsidR="00772882" w:rsidRDefault="0077288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7BF6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800E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E2BF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476CE"/>
    <w:multiLevelType w:val="hybridMultilevel"/>
    <w:tmpl w:val="F9F2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1"/>
  </w:num>
  <w:num w:numId="12" w16cid:durableId="576307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82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88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15567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0AC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AppData\Local\Microsoft\Office\16.0\DTS\en-IN%7bDCC3986D-6F48-4186-ADF1-0DF5EFC49DBA%7d\%7b64F94419-35C6-47BC-A8D7-32CA1CACD973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A23099A7D343998C03B6B4DB59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3F389-DC32-496A-99A1-FAE4C2175418}"/>
      </w:docPartPr>
      <w:docPartBody>
        <w:p w:rsidR="00000000" w:rsidRDefault="00983F94">
          <w:pPr>
            <w:pStyle w:val="BCA23099A7D343998C03B6B4DB592983"/>
          </w:pPr>
          <w:r w:rsidRPr="00906BEE">
            <w:t>Skills</w:t>
          </w:r>
        </w:p>
      </w:docPartBody>
    </w:docPart>
    <w:docPart>
      <w:docPartPr>
        <w:name w:val="F45572D2BBCF4BF8BBFB0BDB8303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057B4-010B-4F4C-88BA-7845EEED05A7}"/>
      </w:docPartPr>
      <w:docPartBody>
        <w:p w:rsidR="00000000" w:rsidRDefault="00983F94">
          <w:pPr>
            <w:pStyle w:val="F45572D2BBCF4BF8BBFB0BDB830377F1"/>
          </w:pPr>
          <w:r w:rsidRPr="00906BEE">
            <w:t>Education</w:t>
          </w:r>
        </w:p>
      </w:docPartBody>
    </w:docPart>
    <w:docPart>
      <w:docPartPr>
        <w:name w:val="679A98C180BD48C3BA92BDC014C1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9D31-0CFA-4D3A-BB0B-A33D76A390CB}"/>
      </w:docPartPr>
      <w:docPartBody>
        <w:p w:rsidR="00000000" w:rsidRDefault="00983F94">
          <w:pPr>
            <w:pStyle w:val="679A98C180BD48C3BA92BDC014C11EE0"/>
          </w:pPr>
          <w:r>
            <w:t>Excellent writing and communication skills, with experience creating high-quality content.</w:t>
          </w:r>
        </w:p>
      </w:docPartBody>
    </w:docPart>
    <w:docPart>
      <w:docPartPr>
        <w:name w:val="7BD927DE19F3467C8AAE7E306D853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D3D3C-0FC9-4586-82B6-4BBE5F19E85E}"/>
      </w:docPartPr>
      <w:docPartBody>
        <w:p w:rsidR="00000000" w:rsidRDefault="00983F94" w:rsidP="00983F94">
          <w:pPr>
            <w:pStyle w:val="7BD927DE19F3467C8AAE7E306D85355F"/>
          </w:pPr>
          <w:r w:rsidRPr="00906BEE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4"/>
    <w:rsid w:val="009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76BA692C445E0881A3AE9F56E82F6">
    <w:name w:val="94076BA692C445E0881A3AE9F56E82F6"/>
  </w:style>
  <w:style w:type="paragraph" w:customStyle="1" w:styleId="C77FEEEE21494E6EAD026AD5424315D3">
    <w:name w:val="C77FEEEE21494E6EAD026AD5424315D3"/>
  </w:style>
  <w:style w:type="paragraph" w:customStyle="1" w:styleId="0390CEDDC9184F5D8F70726E4552D42E">
    <w:name w:val="0390CEDDC9184F5D8F70726E4552D42E"/>
  </w:style>
  <w:style w:type="paragraph" w:customStyle="1" w:styleId="56ADD4D58CF04526AD0D5EABC89E5646">
    <w:name w:val="56ADD4D58CF04526AD0D5EABC89E5646"/>
  </w:style>
  <w:style w:type="paragraph" w:customStyle="1" w:styleId="29D5498009C94A7CA93683E14CC72F77">
    <w:name w:val="29D5498009C94A7CA93683E14CC72F77"/>
  </w:style>
  <w:style w:type="paragraph" w:customStyle="1" w:styleId="59D951DC3A5349CE8C904E02BF0632EE">
    <w:name w:val="59D951DC3A5349CE8C904E02BF0632EE"/>
  </w:style>
  <w:style w:type="paragraph" w:customStyle="1" w:styleId="7775946B65774206B49B1C8F80444FE0">
    <w:name w:val="7775946B65774206B49B1C8F80444FE0"/>
  </w:style>
  <w:style w:type="paragraph" w:customStyle="1" w:styleId="3690B3E5A2CF48F4BC2E2A2D0516EE58">
    <w:name w:val="3690B3E5A2CF48F4BC2E2A2D0516EE58"/>
  </w:style>
  <w:style w:type="paragraph" w:customStyle="1" w:styleId="7B4DD50D78AA48609F0258F582364803">
    <w:name w:val="7B4DD50D78AA48609F0258F582364803"/>
  </w:style>
  <w:style w:type="paragraph" w:customStyle="1" w:styleId="5C3E3476D0DC45E6B2C0CBB6900BB81E">
    <w:name w:val="5C3E3476D0DC45E6B2C0CBB6900BB81E"/>
  </w:style>
  <w:style w:type="paragraph" w:customStyle="1" w:styleId="8343B9619253460DB7D51ACEDD2B1413">
    <w:name w:val="8343B9619253460DB7D51ACEDD2B1413"/>
  </w:style>
  <w:style w:type="paragraph" w:customStyle="1" w:styleId="D3A0B8E52963418383FCD870DB1DD043">
    <w:name w:val="D3A0B8E52963418383FCD870DB1DD043"/>
  </w:style>
  <w:style w:type="paragraph" w:customStyle="1" w:styleId="6B9B7010AAF24303BE4EA8F7F5C3E97E">
    <w:name w:val="6B9B7010AAF24303BE4EA8F7F5C3E97E"/>
  </w:style>
  <w:style w:type="paragraph" w:customStyle="1" w:styleId="286C8E37E64B4206AC92556589ADECE8">
    <w:name w:val="286C8E37E64B4206AC92556589ADECE8"/>
  </w:style>
  <w:style w:type="paragraph" w:customStyle="1" w:styleId="26DBDA42086B427C85019D6014782F46">
    <w:name w:val="26DBDA42086B427C85019D6014782F46"/>
  </w:style>
  <w:style w:type="paragraph" w:customStyle="1" w:styleId="102351C077624062BB53DCF1FDEB83C4">
    <w:name w:val="102351C077624062BB53DCF1FDEB83C4"/>
  </w:style>
  <w:style w:type="paragraph" w:customStyle="1" w:styleId="0C544098BFDA4975958C1CCA810F3EE6">
    <w:name w:val="0C544098BFDA4975958C1CCA810F3EE6"/>
  </w:style>
  <w:style w:type="paragraph" w:customStyle="1" w:styleId="BCA23099A7D343998C03B6B4DB592983">
    <w:name w:val="BCA23099A7D343998C03B6B4DB592983"/>
  </w:style>
  <w:style w:type="paragraph" w:customStyle="1" w:styleId="F45572D2BBCF4BF8BBFB0BDB830377F1">
    <w:name w:val="F45572D2BBCF4BF8BBFB0BDB830377F1"/>
  </w:style>
  <w:style w:type="paragraph" w:customStyle="1" w:styleId="679A98C180BD48C3BA92BDC014C11EE0">
    <w:name w:val="679A98C180BD48C3BA92BDC014C11EE0"/>
  </w:style>
  <w:style w:type="paragraph" w:customStyle="1" w:styleId="CE05114C1AAF4FF08DF2988033E8C297">
    <w:name w:val="CE05114C1AAF4FF08DF2988033E8C297"/>
  </w:style>
  <w:style w:type="paragraph" w:customStyle="1" w:styleId="29C16C37765448AC83CFEE91D2524FBE">
    <w:name w:val="29C16C37765448AC83CFEE91D2524FBE"/>
  </w:style>
  <w:style w:type="paragraph" w:customStyle="1" w:styleId="3D76D7221E23465885B87A6E720388E5">
    <w:name w:val="3D76D7221E23465885B87A6E720388E5"/>
  </w:style>
  <w:style w:type="paragraph" w:customStyle="1" w:styleId="B80093A10E524B7F97DBECCE2F58E149">
    <w:name w:val="B80093A10E524B7F97DBECCE2F58E149"/>
  </w:style>
  <w:style w:type="paragraph" w:customStyle="1" w:styleId="22BF2550B4BC429A8E2CA6018FCC6D6B">
    <w:name w:val="22BF2550B4BC429A8E2CA6018FCC6D6B"/>
  </w:style>
  <w:style w:type="paragraph" w:customStyle="1" w:styleId="38297983CDE84C3489E774504F135B41">
    <w:name w:val="38297983CDE84C3489E774504F135B41"/>
  </w:style>
  <w:style w:type="paragraph" w:customStyle="1" w:styleId="5BD90DDBBA37430DABD4FBBDBD3AABEA">
    <w:name w:val="5BD90DDBBA37430DABD4FBBDBD3AABEA"/>
  </w:style>
  <w:style w:type="paragraph" w:customStyle="1" w:styleId="16B5E3837AB540B3A299B90EA6F5051E">
    <w:name w:val="16B5E3837AB540B3A299B90EA6F5051E"/>
  </w:style>
  <w:style w:type="paragraph" w:customStyle="1" w:styleId="AD3CBEC766684B9D8E19EF82FD810112">
    <w:name w:val="AD3CBEC766684B9D8E19EF82FD810112"/>
  </w:style>
  <w:style w:type="paragraph" w:customStyle="1" w:styleId="D7B4BE5C221E4CB8AD1C7C63E02E3003">
    <w:name w:val="D7B4BE5C221E4CB8AD1C7C63E02E3003"/>
  </w:style>
  <w:style w:type="paragraph" w:customStyle="1" w:styleId="F5433AEC6D8C4668B11BF73F14D61D9E">
    <w:name w:val="F5433AEC6D8C4668B11BF73F14D61D9E"/>
  </w:style>
  <w:style w:type="paragraph" w:customStyle="1" w:styleId="1296F540DDA6432A8F22396F1EA78988">
    <w:name w:val="1296F540DDA6432A8F22396F1EA78988"/>
  </w:style>
  <w:style w:type="paragraph" w:customStyle="1" w:styleId="46F4ED58842C46DC980C440F7C387C87">
    <w:name w:val="46F4ED58842C46DC980C440F7C387C87"/>
  </w:style>
  <w:style w:type="paragraph" w:customStyle="1" w:styleId="819690F76F854DE091968505203D48C0">
    <w:name w:val="819690F76F854DE091968505203D48C0"/>
  </w:style>
  <w:style w:type="paragraph" w:customStyle="1" w:styleId="0729E095C53F4BAEADEC54BE7A6BDECD">
    <w:name w:val="0729E095C53F4BAEADEC54BE7A6BDECD"/>
    <w:rsid w:val="00983F94"/>
  </w:style>
  <w:style w:type="paragraph" w:customStyle="1" w:styleId="7BD927DE19F3467C8AAE7E306D85355F">
    <w:name w:val="7BD927DE19F3467C8AAE7E306D85355F"/>
    <w:rsid w:val="00983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{64F94419-35C6-47BC-A8D7-32CA1CACD973}tf16392716_win32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2023-06-25T08:30:00Z</dcterms:created>
  <dcterms:modified xsi:type="dcterms:W3CDTF">2023-06-25T08:43:00Z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